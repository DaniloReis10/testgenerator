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1B" w:rsidRPr="009123AC" w:rsidRDefault="0063171B">
      <w:pPr>
        <w:pStyle w:val="Ttulo"/>
        <w:rPr>
          <w:rFonts w:ascii="Times New Roman" w:hAnsi="Times New Roman"/>
          <w:lang w:val="pt-BR"/>
        </w:rPr>
      </w:pPr>
      <w:smartTag w:uri="schemas-houaiss/mini" w:element="verbetes">
        <w:r w:rsidRPr="009123AC">
          <w:rPr>
            <w:rFonts w:ascii="Times New Roman" w:hAnsi="Times New Roman"/>
            <w:lang w:val="pt-BR"/>
          </w:rPr>
          <w:t>Histórico</w:t>
        </w:r>
      </w:smartTag>
      <w:r w:rsidRPr="009123AC">
        <w:rPr>
          <w:rFonts w:ascii="Times New Roman" w:hAnsi="Times New Roman"/>
          <w:lang w:val="pt-BR"/>
        </w:rPr>
        <w:t xml:space="preserve"> da Revisão</w:t>
      </w:r>
    </w:p>
    <w:p w:rsidR="0065018E" w:rsidRPr="009123AC" w:rsidRDefault="0065018E" w:rsidP="0065018E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4398"/>
        <w:gridCol w:w="2304"/>
      </w:tblGrid>
      <w:tr w:rsidR="00FA4E43" w:rsidRPr="009123AC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A4E43" w:rsidRPr="009123AC" w:rsidRDefault="00FA4E43" w:rsidP="00FA4E43">
            <w:pPr>
              <w:pStyle w:val="Tabletext"/>
              <w:spacing w:before="60" w:after="60"/>
              <w:jc w:val="center"/>
              <w:rPr>
                <w:b/>
                <w:bCs/>
                <w:lang w:val="pt-BR"/>
              </w:rPr>
            </w:pPr>
            <w:r w:rsidRPr="009123AC"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A4E43" w:rsidRPr="009123AC" w:rsidRDefault="00FA4E43" w:rsidP="00FA4E43">
            <w:pPr>
              <w:pStyle w:val="Tabletext"/>
              <w:spacing w:before="60" w:after="60"/>
              <w:jc w:val="center"/>
              <w:rPr>
                <w:b/>
                <w:bCs/>
                <w:lang w:val="pt-BR"/>
              </w:rPr>
            </w:pPr>
            <w:smartTag w:uri="schemas-houaiss/mini" w:element="verbetes">
              <w:r w:rsidRPr="009123AC">
                <w:rPr>
                  <w:b/>
                  <w:bCs/>
                  <w:lang w:val="pt-BR"/>
                </w:rPr>
                <w:t>Versão</w:t>
              </w:r>
            </w:smartTag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A4E43" w:rsidRPr="009123AC" w:rsidRDefault="00FA4E43" w:rsidP="00FA4E43">
            <w:pPr>
              <w:pStyle w:val="Tabletext"/>
              <w:spacing w:before="60" w:after="60"/>
              <w:jc w:val="center"/>
              <w:rPr>
                <w:b/>
                <w:bCs/>
                <w:lang w:val="pt-BR"/>
              </w:rPr>
            </w:pPr>
            <w:smartTag w:uri="schemas-houaiss/mini" w:element="verbetes">
              <w:r w:rsidRPr="009123AC">
                <w:rPr>
                  <w:b/>
                  <w:bCs/>
                  <w:lang w:val="pt-BR"/>
                </w:rPr>
                <w:t>Descrição</w:t>
              </w:r>
            </w:smartTag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A4E43" w:rsidRPr="009123AC" w:rsidRDefault="00FA4E43" w:rsidP="00FA4E43">
            <w:pPr>
              <w:pStyle w:val="Tabletext"/>
              <w:spacing w:before="60" w:after="60"/>
              <w:jc w:val="center"/>
              <w:rPr>
                <w:b/>
                <w:bCs/>
                <w:lang w:val="pt-BR"/>
              </w:rPr>
            </w:pPr>
            <w:smartTag w:uri="schemas-houaiss/mini" w:element="verbetes">
              <w:r w:rsidRPr="009123AC">
                <w:rPr>
                  <w:b/>
                  <w:bCs/>
                  <w:lang w:val="pt-BR"/>
                </w:rPr>
                <w:t>Autor</w:t>
              </w:r>
            </w:smartTag>
          </w:p>
        </w:tc>
      </w:tr>
      <w:tr w:rsidR="008E5F26" w:rsidRPr="000C36CF" w:rsidTr="006937B2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F26" w:rsidRPr="009123AC" w:rsidRDefault="00E5771C" w:rsidP="007C5536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8E5F26">
              <w:rPr>
                <w:lang w:val="pt-BR"/>
              </w:rPr>
              <w:t>/05/201</w:t>
            </w:r>
            <w:r w:rsidR="007C5536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F26" w:rsidRPr="009123AC" w:rsidRDefault="008E5F26" w:rsidP="00A55F3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F26" w:rsidRPr="009123AC" w:rsidRDefault="008E5F26" w:rsidP="004C4A3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</w:t>
            </w:r>
            <w:r w:rsidR="004C4A33">
              <w:rPr>
                <w:lang w:val="pt-BR"/>
              </w:rPr>
              <w:t>o documento de requisitos.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F26" w:rsidRPr="009123AC" w:rsidRDefault="00E5771C" w:rsidP="00785D1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Jefferson</w:t>
            </w:r>
            <w:r w:rsidR="008E5F26">
              <w:rPr>
                <w:lang w:val="pt-BR"/>
              </w:rPr>
              <w:t>- Analista</w:t>
            </w:r>
          </w:p>
        </w:tc>
      </w:tr>
      <w:tr w:rsidR="00711215" w:rsidRPr="008A2FCC" w:rsidTr="006937B2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215" w:rsidRDefault="00E5771C" w:rsidP="006937B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711215">
              <w:rPr>
                <w:lang w:val="pt-BR"/>
              </w:rPr>
              <w:t>/05/2015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215" w:rsidRDefault="00711215" w:rsidP="00A55F3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215" w:rsidRDefault="00711215" w:rsidP="008A2FC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215" w:rsidRPr="009123AC" w:rsidRDefault="00E5771C" w:rsidP="006B7D9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Vinicius</w:t>
            </w:r>
            <w:r w:rsidR="00711215">
              <w:rPr>
                <w:lang w:val="pt-BR"/>
              </w:rPr>
              <w:t xml:space="preserve"> - Analista</w:t>
            </w:r>
          </w:p>
        </w:tc>
      </w:tr>
    </w:tbl>
    <w:p w:rsidR="00E5771C" w:rsidRDefault="00E5771C">
      <w:pPr>
        <w:pStyle w:val="Ttulo"/>
        <w:rPr>
          <w:rFonts w:ascii="Times New Roman" w:hAnsi="Times New Roman"/>
          <w:lang w:val="pt-BR"/>
        </w:rPr>
      </w:pPr>
    </w:p>
    <w:p w:rsidR="00B46350" w:rsidRPr="009123AC" w:rsidRDefault="00220FEB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Documento de </w:t>
      </w:r>
      <w:r w:rsidR="00B46350" w:rsidRPr="009123AC">
        <w:rPr>
          <w:rFonts w:ascii="Times New Roman" w:hAnsi="Times New Roman"/>
          <w:lang w:val="pt-BR"/>
        </w:rPr>
        <w:t>Requisitos</w:t>
      </w:r>
    </w:p>
    <w:p w:rsidR="00B46350" w:rsidRDefault="00B46350" w:rsidP="00B46350">
      <w:pPr>
        <w:rPr>
          <w:lang w:val="pt-BR"/>
        </w:rPr>
      </w:pPr>
    </w:p>
    <w:p w:rsidR="007E39C7" w:rsidRDefault="007E39C7" w:rsidP="007E39C7">
      <w:pPr>
        <w:rPr>
          <w:lang w:val="pt-BR"/>
        </w:rPr>
      </w:pPr>
    </w:p>
    <w:p w:rsidR="007E39C7" w:rsidRDefault="007E39C7" w:rsidP="007E39C7">
      <w:pPr>
        <w:rPr>
          <w:lang w:val="pt-BR"/>
        </w:rPr>
      </w:pPr>
    </w:p>
    <w:p w:rsidR="007E39C7" w:rsidRDefault="007E39C7" w:rsidP="007E39C7">
      <w:pPr>
        <w:pStyle w:val="Requisito"/>
      </w:pPr>
      <w:r>
        <w:t>[RF003] Manter cadastro de questões</w:t>
      </w:r>
      <w:r w:rsidR="00011FB8">
        <w:t xml:space="preserve"> e </w:t>
      </w:r>
      <w:r w:rsidR="00E5771C">
        <w:t>opções associadas</w:t>
      </w:r>
    </w:p>
    <w:p w:rsidR="00E5771C" w:rsidRDefault="007E39C7" w:rsidP="00011FB8">
      <w:pPr>
        <w:rPr>
          <w:lang w:val="pt-BR"/>
        </w:rPr>
      </w:pPr>
      <w:r w:rsidRPr="00363DDF">
        <w:rPr>
          <w:b/>
          <w:lang w:val="pt-BR"/>
        </w:rPr>
        <w:t>Descrição do caso de uso</w:t>
      </w:r>
      <w:r w:rsidR="00011FB8" w:rsidRPr="00011FB8">
        <w:rPr>
          <w:lang w:val="pt-BR"/>
        </w:rPr>
        <w:t xml:space="preserve"> </w:t>
      </w:r>
      <w:r w:rsidR="00011FB8" w:rsidRPr="00363DDF">
        <w:rPr>
          <w:lang w:val="pt-BR"/>
        </w:rPr>
        <w:t>Este caso de uso permite que o usuário</w:t>
      </w:r>
      <w:r w:rsidR="00011FB8">
        <w:rPr>
          <w:lang w:val="pt-BR"/>
        </w:rPr>
        <w:t xml:space="preserve"> crie, edite e apague Questões. As questões se dividem em </w:t>
      </w:r>
      <w:r w:rsidR="00E5771C">
        <w:rPr>
          <w:lang w:val="pt-BR"/>
        </w:rPr>
        <w:t>dois</w:t>
      </w:r>
      <w:r w:rsidR="00011FB8">
        <w:rPr>
          <w:lang w:val="pt-BR"/>
        </w:rPr>
        <w:t xml:space="preserve"> tipos: </w:t>
      </w:r>
      <w:r w:rsidR="00E5771C">
        <w:rPr>
          <w:lang w:val="pt-BR"/>
        </w:rPr>
        <w:t>Questões Objetivas – que subdividem em de “Múltipla Escolha” “Verdadeiro ou Falso” – e questão Objetivas</w:t>
      </w:r>
      <w:r w:rsidR="00011FB8">
        <w:rPr>
          <w:lang w:val="pt-BR"/>
        </w:rPr>
        <w:t xml:space="preserve">. </w:t>
      </w:r>
    </w:p>
    <w:p w:rsidR="00E5771C" w:rsidRDefault="00011FB8" w:rsidP="00011FB8">
      <w:pPr>
        <w:rPr>
          <w:lang w:val="pt-BR"/>
        </w:rPr>
      </w:pPr>
      <w:r>
        <w:rPr>
          <w:lang w:val="pt-BR"/>
        </w:rPr>
        <w:t>Uma questão deve ter obrigatoriamente o preenchimento de um identificador, a disciplina referenciada, o tópico daquela disciplina</w:t>
      </w:r>
      <w:r w:rsidR="00E5771C">
        <w:rPr>
          <w:lang w:val="pt-BR"/>
        </w:rPr>
        <w:t>, enunciado, um nível de dificuldade (1 a 5),</w:t>
      </w:r>
      <w:r>
        <w:rPr>
          <w:lang w:val="pt-BR"/>
        </w:rPr>
        <w:t xml:space="preserve"> </w:t>
      </w:r>
      <w:r w:rsidR="00E5771C">
        <w:rPr>
          <w:lang w:val="pt-BR"/>
        </w:rPr>
        <w:t>opções e gabarito (a opção ou o valor correto)</w:t>
      </w:r>
      <w:r>
        <w:rPr>
          <w:lang w:val="pt-BR"/>
        </w:rPr>
        <w:t xml:space="preserve">. </w:t>
      </w:r>
    </w:p>
    <w:p w:rsidR="00E5771C" w:rsidRDefault="00E5771C" w:rsidP="00011FB8">
      <w:pPr>
        <w:rPr>
          <w:lang w:val="pt-BR"/>
        </w:rPr>
      </w:pPr>
    </w:p>
    <w:p w:rsidR="00011FB8" w:rsidRPr="00E5771C" w:rsidRDefault="00E5771C" w:rsidP="00011FB8">
      <w:pPr>
        <w:rPr>
          <w:u w:val="single"/>
          <w:lang w:val="pt-BR"/>
        </w:rPr>
      </w:pPr>
      <w:r>
        <w:rPr>
          <w:lang w:val="pt-BR"/>
        </w:rPr>
        <w:t>A</w:t>
      </w:r>
      <w:r w:rsidR="00011FB8">
        <w:rPr>
          <w:lang w:val="pt-BR"/>
        </w:rPr>
        <w:t xml:space="preserve">s </w:t>
      </w:r>
      <w:r>
        <w:rPr>
          <w:lang w:val="pt-BR"/>
        </w:rPr>
        <w:t>opções</w:t>
      </w:r>
      <w:r w:rsidR="00011FB8">
        <w:rPr>
          <w:lang w:val="pt-BR"/>
        </w:rPr>
        <w:t xml:space="preserve"> de uma questão deve ter obrigatoriamente um identificador, </w:t>
      </w:r>
      <w:r>
        <w:rPr>
          <w:lang w:val="pt-BR"/>
        </w:rPr>
        <w:t>enunciado</w:t>
      </w:r>
      <w:r w:rsidR="00000903">
        <w:rPr>
          <w:lang w:val="pt-BR"/>
        </w:rPr>
        <w:t>, se é a resposta correta ou não.</w:t>
      </w:r>
      <w:r w:rsidR="00011FB8">
        <w:rPr>
          <w:lang w:val="pt-BR"/>
        </w:rPr>
        <w:t xml:space="preserve"> </w:t>
      </w:r>
      <w:r w:rsidR="00000903">
        <w:rPr>
          <w:lang w:val="pt-BR"/>
        </w:rPr>
        <w:t>Cada tópico poderá ter um numero N de questões. Cada questão poderá ter um numero N de itens de questão.</w:t>
      </w:r>
    </w:p>
    <w:p w:rsidR="00011FB8" w:rsidRDefault="00011FB8" w:rsidP="00011FB8">
      <w:pPr>
        <w:rPr>
          <w:lang w:val="pt-BR"/>
        </w:rPr>
      </w:pPr>
    </w:p>
    <w:p w:rsidR="00011FB8" w:rsidRDefault="00011FB8" w:rsidP="00011FB8">
      <w:pPr>
        <w:rPr>
          <w:lang w:val="pt-BR"/>
        </w:rPr>
      </w:pPr>
      <w:r w:rsidRPr="00F468D3">
        <w:rPr>
          <w:b/>
          <w:lang w:val="pt-BR"/>
        </w:rPr>
        <w:t>Atores</w:t>
      </w:r>
      <w:r>
        <w:rPr>
          <w:lang w:val="pt-BR"/>
        </w:rPr>
        <w:t>: Administrador.</w:t>
      </w:r>
    </w:p>
    <w:p w:rsidR="007E39C7" w:rsidRDefault="007E39C7" w:rsidP="00011FB8">
      <w:pPr>
        <w:rPr>
          <w:lang w:val="pt-BR"/>
        </w:rPr>
      </w:pPr>
    </w:p>
    <w:p w:rsidR="007E39C7" w:rsidRDefault="007E39C7" w:rsidP="007E39C7">
      <w:pPr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39C7" w:rsidTr="00F81A8A">
        <w:tc>
          <w:tcPr>
            <w:tcW w:w="1809" w:type="dxa"/>
          </w:tcPr>
          <w:p w:rsidR="007E39C7" w:rsidRDefault="007E39C7" w:rsidP="00F81A8A">
            <w:pPr>
              <w:spacing w:before="240" w:after="240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>:</w:t>
            </w:r>
          </w:p>
        </w:tc>
        <w:tc>
          <w:tcPr>
            <w:tcW w:w="426" w:type="dxa"/>
          </w:tcPr>
          <w:p w:rsidR="007E39C7" w:rsidRDefault="007E39C7" w:rsidP="00F81A8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7E39C7" w:rsidRDefault="007E39C7" w:rsidP="00F81A8A">
            <w:pPr>
              <w:spacing w:before="240" w:after="240"/>
              <w:ind w:left="-108"/>
            </w:pPr>
            <w:proofErr w:type="spellStart"/>
            <w:r>
              <w:t>Essencial</w:t>
            </w:r>
            <w:proofErr w:type="spellEnd"/>
          </w:p>
        </w:tc>
        <w:tc>
          <w:tcPr>
            <w:tcW w:w="425" w:type="dxa"/>
          </w:tcPr>
          <w:p w:rsidR="007E39C7" w:rsidRDefault="007E39C7" w:rsidP="00F81A8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7E39C7" w:rsidRDefault="007E39C7" w:rsidP="00F81A8A">
            <w:pPr>
              <w:spacing w:before="240" w:after="240"/>
              <w:ind w:left="-108"/>
            </w:pPr>
            <w:proofErr w:type="spellStart"/>
            <w:r>
              <w:t>Importante</w:t>
            </w:r>
            <w:proofErr w:type="spellEnd"/>
          </w:p>
        </w:tc>
        <w:tc>
          <w:tcPr>
            <w:tcW w:w="425" w:type="dxa"/>
          </w:tcPr>
          <w:p w:rsidR="007E39C7" w:rsidRDefault="007E39C7" w:rsidP="00F81A8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7E39C7" w:rsidRDefault="007E39C7" w:rsidP="00F81A8A">
            <w:pPr>
              <w:spacing w:before="240" w:after="240"/>
              <w:ind w:left="-108"/>
            </w:pPr>
            <w:proofErr w:type="spellStart"/>
            <w:r>
              <w:t>Desejável</w:t>
            </w:r>
            <w:proofErr w:type="spellEnd"/>
          </w:p>
        </w:tc>
      </w:tr>
    </w:tbl>
    <w:p w:rsidR="007E39C7" w:rsidRPr="007E589B" w:rsidRDefault="007E39C7" w:rsidP="007E39C7">
      <w:pPr>
        <w:rPr>
          <w:i/>
          <w:color w:val="0000FF"/>
          <w:lang w:val="pt-BR"/>
        </w:rPr>
      </w:pPr>
      <w:r w:rsidRPr="007E589B">
        <w:rPr>
          <w:b/>
          <w:lang w:val="pt-BR"/>
        </w:rPr>
        <w:t>Entradas e pré-condições</w:t>
      </w:r>
      <w:r w:rsidRPr="007E589B">
        <w:rPr>
          <w:lang w:val="pt-BR"/>
        </w:rPr>
        <w:t xml:space="preserve">: </w:t>
      </w:r>
      <w:r w:rsidR="00000903">
        <w:rPr>
          <w:lang w:val="pt-BR"/>
        </w:rPr>
        <w:t>Ter selecionado um tópico</w:t>
      </w:r>
      <w:r w:rsidR="00E5771C">
        <w:rPr>
          <w:lang w:val="pt-BR"/>
        </w:rPr>
        <w:t xml:space="preserve"> de disciplina</w:t>
      </w:r>
    </w:p>
    <w:p w:rsidR="007E39C7" w:rsidRPr="007E589B" w:rsidRDefault="007E39C7" w:rsidP="007E39C7">
      <w:pPr>
        <w:rPr>
          <w:b/>
          <w:lang w:val="pt-BR"/>
        </w:rPr>
      </w:pPr>
    </w:p>
    <w:p w:rsidR="007E39C7" w:rsidRPr="007E589B" w:rsidRDefault="007E39C7" w:rsidP="007E39C7">
      <w:pPr>
        <w:rPr>
          <w:i/>
          <w:lang w:val="pt-BR"/>
        </w:rPr>
      </w:pPr>
      <w:r w:rsidRPr="007E589B">
        <w:rPr>
          <w:b/>
          <w:lang w:val="pt-BR"/>
        </w:rPr>
        <w:t>Saídas e pós-condição</w:t>
      </w:r>
      <w:r w:rsidRPr="007E589B">
        <w:rPr>
          <w:lang w:val="pt-BR"/>
        </w:rPr>
        <w:t>: um</w:t>
      </w:r>
      <w:r>
        <w:rPr>
          <w:lang w:val="pt-BR"/>
        </w:rPr>
        <w:t>a</w:t>
      </w:r>
      <w:r w:rsidRPr="007E589B">
        <w:rPr>
          <w:lang w:val="pt-BR"/>
        </w:rPr>
        <w:t xml:space="preserve"> </w:t>
      </w:r>
      <w:r w:rsidR="00000903">
        <w:rPr>
          <w:lang w:val="pt-BR"/>
        </w:rPr>
        <w:t>questão</w:t>
      </w:r>
      <w:r w:rsidRPr="007E589B">
        <w:rPr>
          <w:lang w:val="pt-BR"/>
        </w:rPr>
        <w:t xml:space="preserve"> é cadastrad</w:t>
      </w:r>
      <w:r>
        <w:rPr>
          <w:lang w:val="pt-BR"/>
        </w:rPr>
        <w:t>a</w:t>
      </w:r>
      <w:r w:rsidRPr="007E589B">
        <w:rPr>
          <w:lang w:val="pt-BR"/>
        </w:rPr>
        <w:t xml:space="preserve"> no sistema</w:t>
      </w:r>
      <w:r>
        <w:rPr>
          <w:lang w:val="pt-BR"/>
        </w:rPr>
        <w:t xml:space="preserve"> com </w:t>
      </w:r>
      <w:proofErr w:type="gramStart"/>
      <w:r>
        <w:rPr>
          <w:lang w:val="pt-BR"/>
        </w:rPr>
        <w:t>um</w:t>
      </w:r>
      <w:bookmarkStart w:id="0" w:name="_GoBack"/>
      <w:bookmarkEnd w:id="0"/>
      <w:r>
        <w:rPr>
          <w:lang w:val="pt-BR"/>
        </w:rPr>
        <w:t>a id</w:t>
      </w:r>
      <w:proofErr w:type="gramEnd"/>
      <w:r>
        <w:rPr>
          <w:lang w:val="pt-BR"/>
        </w:rPr>
        <w:t xml:space="preserve"> definida.</w:t>
      </w:r>
      <w:r w:rsidR="00000903">
        <w:rPr>
          <w:lang w:val="pt-BR"/>
        </w:rPr>
        <w:t xml:space="preserve"> Seus itens também tem id definidas.</w:t>
      </w:r>
    </w:p>
    <w:p w:rsidR="007E39C7" w:rsidRPr="007E589B" w:rsidRDefault="007E39C7" w:rsidP="007E39C7">
      <w:pPr>
        <w:rPr>
          <w:i/>
          <w:lang w:val="pt-BR"/>
        </w:rPr>
      </w:pPr>
    </w:p>
    <w:p w:rsidR="007E39C7" w:rsidRPr="009123AC" w:rsidRDefault="007E39C7" w:rsidP="00B46350">
      <w:pPr>
        <w:rPr>
          <w:lang w:val="pt-BR"/>
        </w:rPr>
      </w:pPr>
    </w:p>
    <w:sectPr w:rsidR="007E39C7" w:rsidRPr="009123AC" w:rsidSect="005448EE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E54" w:rsidRDefault="006E6E54">
      <w:r>
        <w:separator/>
      </w:r>
    </w:p>
  </w:endnote>
  <w:endnote w:type="continuationSeparator" w:id="0">
    <w:p w:rsidR="006E6E54" w:rsidRDefault="006E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38C9" w:rsidRPr="00783A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38C9" w:rsidRPr="00783ACE" w:rsidRDefault="007538C9">
          <w:pPr>
            <w:ind w:right="360"/>
            <w:rPr>
              <w:rFonts w:ascii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38C9" w:rsidRPr="00783ACE" w:rsidRDefault="007538C9">
          <w:pPr>
            <w:jc w:val="center"/>
            <w:rPr>
              <w:rFonts w:ascii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38C9" w:rsidRPr="00C259CD" w:rsidRDefault="007538C9">
          <w:pPr>
            <w:jc w:val="right"/>
          </w:pPr>
          <w:smartTag w:uri="schemas-houaiss/mini" w:element="verbetes">
            <w:r w:rsidRPr="00C259CD">
              <w:rPr>
                <w:lang w:val="pt-BR"/>
              </w:rPr>
              <w:t>Página</w:t>
            </w:r>
          </w:smartTag>
          <w:r w:rsidRPr="00C259CD">
            <w:rPr>
              <w:lang w:val="pt-BR"/>
            </w:rPr>
            <w:t xml:space="preserve"> </w:t>
          </w:r>
          <w:r w:rsidR="00C27917" w:rsidRPr="00C259CD">
            <w:rPr>
              <w:rStyle w:val="Nmerodepgina"/>
              <w:sz w:val="18"/>
              <w:szCs w:val="18"/>
              <w:lang w:val="pt-BR"/>
            </w:rPr>
            <w:fldChar w:fldCharType="begin"/>
          </w:r>
          <w:r w:rsidRPr="00C259CD">
            <w:rPr>
              <w:rStyle w:val="Nmerodepgina"/>
              <w:sz w:val="18"/>
              <w:szCs w:val="18"/>
              <w:lang w:val="pt-BR"/>
            </w:rPr>
            <w:instrText xml:space="preserve"> PAGE </w:instrText>
          </w:r>
          <w:r w:rsidR="00C27917" w:rsidRPr="00C259CD">
            <w:rPr>
              <w:rStyle w:val="Nmerodepgina"/>
              <w:sz w:val="18"/>
              <w:szCs w:val="18"/>
              <w:lang w:val="pt-BR"/>
            </w:rPr>
            <w:fldChar w:fldCharType="separate"/>
          </w:r>
          <w:r w:rsidR="003754DB">
            <w:rPr>
              <w:rStyle w:val="Nmerodepgina"/>
              <w:noProof/>
              <w:sz w:val="18"/>
              <w:szCs w:val="18"/>
              <w:lang w:val="pt-BR"/>
            </w:rPr>
            <w:t>1</w:t>
          </w:r>
          <w:r w:rsidR="00C27917" w:rsidRPr="00C259CD">
            <w:rPr>
              <w:rStyle w:val="Nmerodepgina"/>
              <w:sz w:val="18"/>
              <w:szCs w:val="18"/>
              <w:lang w:val="pt-BR"/>
            </w:rPr>
            <w:fldChar w:fldCharType="end"/>
          </w:r>
        </w:p>
      </w:tc>
    </w:tr>
  </w:tbl>
  <w:p w:rsidR="007538C9" w:rsidRDefault="007538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E54" w:rsidRDefault="006E6E54">
      <w:r>
        <w:separator/>
      </w:r>
    </w:p>
  </w:footnote>
  <w:footnote w:type="continuationSeparator" w:id="0">
    <w:p w:rsidR="006E6E54" w:rsidRDefault="006E6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479"/>
      <w:gridCol w:w="2079"/>
    </w:tblGrid>
    <w:tr w:rsidR="007538C9" w:rsidRPr="00783ACE">
      <w:tc>
        <w:tcPr>
          <w:tcW w:w="74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8C9" w:rsidRPr="009123AC" w:rsidRDefault="007538C9" w:rsidP="00B4481D">
          <w:pPr>
            <w:tabs>
              <w:tab w:val="left" w:pos="2775"/>
            </w:tabs>
            <w:rPr>
              <w:sz w:val="18"/>
              <w:szCs w:val="18"/>
              <w:lang w:val="pt-BR"/>
            </w:rPr>
          </w:pPr>
        </w:p>
      </w:tc>
      <w:tc>
        <w:tcPr>
          <w:tcW w:w="20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8C9" w:rsidRPr="009123AC" w:rsidRDefault="007538C9" w:rsidP="00720D6B">
          <w:pPr>
            <w:tabs>
              <w:tab w:val="left" w:pos="1135"/>
            </w:tabs>
            <w:spacing w:before="40"/>
            <w:ind w:right="68"/>
            <w:jc w:val="right"/>
            <w:rPr>
              <w:sz w:val="18"/>
              <w:szCs w:val="18"/>
            </w:rPr>
          </w:pPr>
          <w:r w:rsidRPr="009123AC">
            <w:rPr>
              <w:sz w:val="18"/>
              <w:szCs w:val="18"/>
            </w:rPr>
            <w:t xml:space="preserve">  </w:t>
          </w:r>
          <w:r w:rsidRPr="009123AC">
            <w:rPr>
              <w:sz w:val="18"/>
              <w:szCs w:val="18"/>
              <w:lang w:val="pt-BR"/>
            </w:rPr>
            <w:t>Versão:</w:t>
          </w:r>
          <w:r w:rsidRPr="009123AC">
            <w:rPr>
              <w:sz w:val="18"/>
              <w:szCs w:val="18"/>
            </w:rPr>
            <w:t xml:space="preserve"> </w:t>
          </w:r>
          <w:r w:rsidR="007C5536">
            <w:rPr>
              <w:sz w:val="18"/>
              <w:szCs w:val="18"/>
            </w:rPr>
            <w:t>0.</w:t>
          </w:r>
          <w:r w:rsidR="00711215">
            <w:rPr>
              <w:sz w:val="18"/>
              <w:szCs w:val="18"/>
            </w:rPr>
            <w:t>2</w:t>
          </w:r>
        </w:p>
      </w:tc>
    </w:tr>
    <w:tr w:rsidR="007538C9" w:rsidRPr="00783ACE">
      <w:tc>
        <w:tcPr>
          <w:tcW w:w="74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8C9" w:rsidRPr="009123AC" w:rsidRDefault="007538C9" w:rsidP="00220FEB">
          <w:pPr>
            <w:rPr>
              <w:sz w:val="18"/>
              <w:szCs w:val="18"/>
              <w:lang w:val="pt-BR"/>
            </w:rPr>
          </w:pPr>
        </w:p>
      </w:tc>
      <w:tc>
        <w:tcPr>
          <w:tcW w:w="20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8C9" w:rsidRPr="009123AC" w:rsidRDefault="007538C9" w:rsidP="007C5536">
          <w:pPr>
            <w:jc w:val="right"/>
            <w:rPr>
              <w:sz w:val="18"/>
              <w:szCs w:val="18"/>
            </w:rPr>
          </w:pPr>
          <w:r w:rsidRPr="00220FEB">
            <w:rPr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9123AC">
              <w:rPr>
                <w:sz w:val="18"/>
                <w:szCs w:val="18"/>
                <w:lang w:val="pt-BR"/>
              </w:rPr>
              <w:t>Data</w:t>
            </w:r>
          </w:smartTag>
          <w:r w:rsidRPr="009123AC">
            <w:rPr>
              <w:sz w:val="18"/>
              <w:szCs w:val="18"/>
              <w:lang w:val="pt-BR"/>
            </w:rPr>
            <w:t>:</w:t>
          </w:r>
          <w:r w:rsidRPr="009123AC">
            <w:rPr>
              <w:sz w:val="18"/>
              <w:szCs w:val="18"/>
            </w:rPr>
            <w:t xml:space="preserve"> </w:t>
          </w:r>
          <w:r w:rsidR="007C5536">
            <w:rPr>
              <w:sz w:val="18"/>
              <w:szCs w:val="18"/>
            </w:rPr>
            <w:t>05/05/2015</w:t>
          </w:r>
        </w:p>
      </w:tc>
    </w:tr>
  </w:tbl>
  <w:p w:rsidR="007538C9" w:rsidRDefault="007538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1"/>
    <w:multiLevelType w:val="multilevel"/>
    <w:tmpl w:val="00000001"/>
    <w:name w:val="Outlin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2"/>
    <w:multiLevelType w:val="multilevel"/>
    <w:tmpl w:val="814CC69E"/>
    <w:name w:val="WW8Num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sz w:val="24"/>
      </w:rPr>
    </w:lvl>
  </w:abstractNum>
  <w:abstractNum w:abstractNumId="4">
    <w:nsid w:val="00000003"/>
    <w:multiLevelType w:val="multilevel"/>
    <w:tmpl w:val="4C40897E"/>
    <w:name w:val="WW8Num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">
    <w:nsid w:val="00000004"/>
    <w:multiLevelType w:val="singleLevel"/>
    <w:tmpl w:val="423A261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0000005"/>
    <w:multiLevelType w:val="multilevel"/>
    <w:tmpl w:val="A6386402"/>
    <w:name w:val="WW8Num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7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EC9678B"/>
    <w:multiLevelType w:val="multilevel"/>
    <w:tmpl w:val="173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20"/>
  </w:num>
  <w:num w:numId="5">
    <w:abstractNumId w:val="34"/>
  </w:num>
  <w:num w:numId="6">
    <w:abstractNumId w:val="27"/>
  </w:num>
  <w:num w:numId="7">
    <w:abstractNumId w:val="26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7"/>
  </w:num>
  <w:num w:numId="10">
    <w:abstractNumId w:val="33"/>
  </w:num>
  <w:num w:numId="11">
    <w:abstractNumId w:val="9"/>
  </w:num>
  <w:num w:numId="12">
    <w:abstractNumId w:val="21"/>
  </w:num>
  <w:num w:numId="13">
    <w:abstractNumId w:val="19"/>
  </w:num>
  <w:num w:numId="14">
    <w:abstractNumId w:val="32"/>
  </w:num>
  <w:num w:numId="15">
    <w:abstractNumId w:val="18"/>
  </w:num>
  <w:num w:numId="16">
    <w:abstractNumId w:val="11"/>
  </w:num>
  <w:num w:numId="17">
    <w:abstractNumId w:val="31"/>
  </w:num>
  <w:num w:numId="18">
    <w:abstractNumId w:val="25"/>
  </w:num>
  <w:num w:numId="19">
    <w:abstractNumId w:val="12"/>
  </w:num>
  <w:num w:numId="20">
    <w:abstractNumId w:val="23"/>
  </w:num>
  <w:num w:numId="21">
    <w:abstractNumId w:val="17"/>
  </w:num>
  <w:num w:numId="22">
    <w:abstractNumId w:val="30"/>
  </w:num>
  <w:num w:numId="23">
    <w:abstractNumId w:val="15"/>
  </w:num>
  <w:num w:numId="24">
    <w:abstractNumId w:val="14"/>
  </w:num>
  <w:num w:numId="25">
    <w:abstractNumId w:val="13"/>
  </w:num>
  <w:num w:numId="26">
    <w:abstractNumId w:val="28"/>
  </w:num>
  <w:num w:numId="27">
    <w:abstractNumId w:val="29"/>
  </w:num>
  <w:num w:numId="28">
    <w:abstractNumId w:val="35"/>
  </w:num>
  <w:num w:numId="29">
    <w:abstractNumId w:val="22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4"/>
  </w:num>
  <w:num w:numId="36">
    <w:abstractNumId w:val="16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"/>
  </w:num>
  <w:num w:numId="44">
    <w:abstractNumId w:val="3"/>
  </w:num>
  <w:num w:numId="45">
    <w:abstractNumId w:val="4"/>
  </w:num>
  <w:num w:numId="46">
    <w:abstractNumId w:val="5"/>
  </w:num>
  <w:num w:numId="47">
    <w:abstractNumId w:val="6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50"/>
    <w:rsid w:val="00000903"/>
    <w:rsid w:val="00003A33"/>
    <w:rsid w:val="00011FB8"/>
    <w:rsid w:val="000228CD"/>
    <w:rsid w:val="00035F0C"/>
    <w:rsid w:val="0008328D"/>
    <w:rsid w:val="00093BB5"/>
    <w:rsid w:val="000C36CF"/>
    <w:rsid w:val="000F3BD4"/>
    <w:rsid w:val="000F54E5"/>
    <w:rsid w:val="000F6C07"/>
    <w:rsid w:val="0011074E"/>
    <w:rsid w:val="00132E68"/>
    <w:rsid w:val="0015250B"/>
    <w:rsid w:val="00180646"/>
    <w:rsid w:val="00195BF8"/>
    <w:rsid w:val="001C614C"/>
    <w:rsid w:val="001E25F7"/>
    <w:rsid w:val="001F13D7"/>
    <w:rsid w:val="001F74E5"/>
    <w:rsid w:val="002132BD"/>
    <w:rsid w:val="00220FEB"/>
    <w:rsid w:val="0023737E"/>
    <w:rsid w:val="00284D18"/>
    <w:rsid w:val="002C217E"/>
    <w:rsid w:val="002C2962"/>
    <w:rsid w:val="002C3094"/>
    <w:rsid w:val="002E069C"/>
    <w:rsid w:val="002E1BD7"/>
    <w:rsid w:val="002E4A3B"/>
    <w:rsid w:val="0031219B"/>
    <w:rsid w:val="003464D0"/>
    <w:rsid w:val="00363AAB"/>
    <w:rsid w:val="00363DDF"/>
    <w:rsid w:val="003754DB"/>
    <w:rsid w:val="003842FC"/>
    <w:rsid w:val="0038578C"/>
    <w:rsid w:val="0038799C"/>
    <w:rsid w:val="003A49FA"/>
    <w:rsid w:val="003B33B0"/>
    <w:rsid w:val="003C0E14"/>
    <w:rsid w:val="003C6633"/>
    <w:rsid w:val="003D17DD"/>
    <w:rsid w:val="003D3BF8"/>
    <w:rsid w:val="003D4D89"/>
    <w:rsid w:val="003E1DA5"/>
    <w:rsid w:val="003E4BCB"/>
    <w:rsid w:val="00407CB6"/>
    <w:rsid w:val="00424820"/>
    <w:rsid w:val="00432E7D"/>
    <w:rsid w:val="0047108F"/>
    <w:rsid w:val="0047385A"/>
    <w:rsid w:val="004B6899"/>
    <w:rsid w:val="004C4A33"/>
    <w:rsid w:val="004D632C"/>
    <w:rsid w:val="004E08CD"/>
    <w:rsid w:val="004E1831"/>
    <w:rsid w:val="004F04CB"/>
    <w:rsid w:val="004F2D8E"/>
    <w:rsid w:val="004F4B41"/>
    <w:rsid w:val="00500B91"/>
    <w:rsid w:val="00513F15"/>
    <w:rsid w:val="005448EE"/>
    <w:rsid w:val="005545B7"/>
    <w:rsid w:val="005645B1"/>
    <w:rsid w:val="005B5017"/>
    <w:rsid w:val="005E030F"/>
    <w:rsid w:val="005E4854"/>
    <w:rsid w:val="005E58F2"/>
    <w:rsid w:val="005F0497"/>
    <w:rsid w:val="005F138E"/>
    <w:rsid w:val="005F58CE"/>
    <w:rsid w:val="006027B2"/>
    <w:rsid w:val="00612F3A"/>
    <w:rsid w:val="0063171B"/>
    <w:rsid w:val="0065018E"/>
    <w:rsid w:val="00662A0D"/>
    <w:rsid w:val="00671958"/>
    <w:rsid w:val="006937B2"/>
    <w:rsid w:val="006B1C5D"/>
    <w:rsid w:val="006B6158"/>
    <w:rsid w:val="006C71C4"/>
    <w:rsid w:val="006E16A1"/>
    <w:rsid w:val="006E6E54"/>
    <w:rsid w:val="00711215"/>
    <w:rsid w:val="00712F91"/>
    <w:rsid w:val="00720D6B"/>
    <w:rsid w:val="00721ED7"/>
    <w:rsid w:val="007312AB"/>
    <w:rsid w:val="00731F10"/>
    <w:rsid w:val="007538C9"/>
    <w:rsid w:val="007679DB"/>
    <w:rsid w:val="00783ACE"/>
    <w:rsid w:val="00785D1A"/>
    <w:rsid w:val="00786088"/>
    <w:rsid w:val="007C5536"/>
    <w:rsid w:val="007D4639"/>
    <w:rsid w:val="007E39C7"/>
    <w:rsid w:val="007E589B"/>
    <w:rsid w:val="007E615A"/>
    <w:rsid w:val="00813FA8"/>
    <w:rsid w:val="00824692"/>
    <w:rsid w:val="008773CA"/>
    <w:rsid w:val="00882E9C"/>
    <w:rsid w:val="008938ED"/>
    <w:rsid w:val="008A2FCC"/>
    <w:rsid w:val="008C5D42"/>
    <w:rsid w:val="008E5F26"/>
    <w:rsid w:val="008F6DB6"/>
    <w:rsid w:val="009123AC"/>
    <w:rsid w:val="00945254"/>
    <w:rsid w:val="00954C57"/>
    <w:rsid w:val="00974943"/>
    <w:rsid w:val="009839DE"/>
    <w:rsid w:val="009954C2"/>
    <w:rsid w:val="009B1045"/>
    <w:rsid w:val="009C1210"/>
    <w:rsid w:val="009D1436"/>
    <w:rsid w:val="009D43CD"/>
    <w:rsid w:val="009E5FF7"/>
    <w:rsid w:val="00A12AA2"/>
    <w:rsid w:val="00A26E8E"/>
    <w:rsid w:val="00A35416"/>
    <w:rsid w:val="00A36510"/>
    <w:rsid w:val="00A36BD9"/>
    <w:rsid w:val="00A51658"/>
    <w:rsid w:val="00A53DA9"/>
    <w:rsid w:val="00A561F9"/>
    <w:rsid w:val="00A72BCE"/>
    <w:rsid w:val="00A842F5"/>
    <w:rsid w:val="00A86E22"/>
    <w:rsid w:val="00AA1379"/>
    <w:rsid w:val="00AC031A"/>
    <w:rsid w:val="00AC5ED4"/>
    <w:rsid w:val="00AC6B2C"/>
    <w:rsid w:val="00AC7F69"/>
    <w:rsid w:val="00B11491"/>
    <w:rsid w:val="00B4481D"/>
    <w:rsid w:val="00B46350"/>
    <w:rsid w:val="00B531B8"/>
    <w:rsid w:val="00B73426"/>
    <w:rsid w:val="00B8331A"/>
    <w:rsid w:val="00B84548"/>
    <w:rsid w:val="00B93DB3"/>
    <w:rsid w:val="00B9772E"/>
    <w:rsid w:val="00BB4CE8"/>
    <w:rsid w:val="00BD70D0"/>
    <w:rsid w:val="00BF4D37"/>
    <w:rsid w:val="00BF5AE6"/>
    <w:rsid w:val="00C259CD"/>
    <w:rsid w:val="00C27917"/>
    <w:rsid w:val="00C416F6"/>
    <w:rsid w:val="00C87239"/>
    <w:rsid w:val="00CB0CE3"/>
    <w:rsid w:val="00CB1CBF"/>
    <w:rsid w:val="00CC4AA6"/>
    <w:rsid w:val="00CD4D95"/>
    <w:rsid w:val="00CE3FA7"/>
    <w:rsid w:val="00CF3BD1"/>
    <w:rsid w:val="00D17BAD"/>
    <w:rsid w:val="00D27BEE"/>
    <w:rsid w:val="00D356CA"/>
    <w:rsid w:val="00D44C87"/>
    <w:rsid w:val="00D63D1A"/>
    <w:rsid w:val="00D774B2"/>
    <w:rsid w:val="00D91187"/>
    <w:rsid w:val="00DA7197"/>
    <w:rsid w:val="00DB3583"/>
    <w:rsid w:val="00DC4175"/>
    <w:rsid w:val="00DE211F"/>
    <w:rsid w:val="00DE5981"/>
    <w:rsid w:val="00E4004A"/>
    <w:rsid w:val="00E44A6F"/>
    <w:rsid w:val="00E5771C"/>
    <w:rsid w:val="00E742EF"/>
    <w:rsid w:val="00EE18E1"/>
    <w:rsid w:val="00F1529C"/>
    <w:rsid w:val="00F2298C"/>
    <w:rsid w:val="00F30DE4"/>
    <w:rsid w:val="00F3147B"/>
    <w:rsid w:val="00F32B5A"/>
    <w:rsid w:val="00F468D3"/>
    <w:rsid w:val="00F4774E"/>
    <w:rsid w:val="00F84C84"/>
    <w:rsid w:val="00F860FE"/>
    <w:rsid w:val="00F8614C"/>
    <w:rsid w:val="00FA4034"/>
    <w:rsid w:val="00FA4E43"/>
    <w:rsid w:val="00FA5C5A"/>
    <w:rsid w:val="00FC7E0F"/>
    <w:rsid w:val="00FD0B5F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48EE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5448EE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5448E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5448EE"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448EE"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448EE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448EE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448EE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448EE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448EE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448EE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448E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448E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448E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5448E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5448E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448E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448E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448E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448EE"/>
  </w:style>
  <w:style w:type="paragraph" w:customStyle="1" w:styleId="Bullet2">
    <w:name w:val="Bullet2"/>
    <w:basedOn w:val="Normal"/>
    <w:rsid w:val="005448E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448EE"/>
    <w:pPr>
      <w:spacing w:before="80" w:line="240" w:lineRule="auto"/>
    </w:pPr>
  </w:style>
  <w:style w:type="paragraph" w:customStyle="1" w:styleId="Tabletext">
    <w:name w:val="Tabletext"/>
    <w:basedOn w:val="Normal"/>
    <w:rsid w:val="005448EE"/>
    <w:pPr>
      <w:keepLines/>
      <w:spacing w:after="120"/>
    </w:pPr>
  </w:style>
  <w:style w:type="paragraph" w:styleId="Corpodetexto">
    <w:name w:val="Body Text"/>
    <w:basedOn w:val="Normal"/>
    <w:rsid w:val="005448E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448EE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5448EE"/>
    <w:pPr>
      <w:ind w:left="720" w:hanging="432"/>
    </w:pPr>
  </w:style>
  <w:style w:type="character" w:styleId="Refdenotaderodap">
    <w:name w:val="footnote reference"/>
    <w:basedOn w:val="Fontepargpadro"/>
    <w:semiHidden/>
    <w:rsid w:val="005448E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448E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448EE"/>
    <w:pPr>
      <w:shd w:val="clear" w:color="auto" w:fill="000080"/>
    </w:pPr>
  </w:style>
  <w:style w:type="paragraph" w:customStyle="1" w:styleId="Paragraph4">
    <w:name w:val="Paragraph4"/>
    <w:basedOn w:val="Normal"/>
    <w:rsid w:val="005448EE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5448EE"/>
    <w:pPr>
      <w:ind w:left="600"/>
    </w:pPr>
  </w:style>
  <w:style w:type="paragraph" w:styleId="Sumrio5">
    <w:name w:val="toc 5"/>
    <w:basedOn w:val="Normal"/>
    <w:next w:val="Normal"/>
    <w:autoRedefine/>
    <w:semiHidden/>
    <w:rsid w:val="005448EE"/>
    <w:pPr>
      <w:ind w:left="800"/>
    </w:pPr>
  </w:style>
  <w:style w:type="paragraph" w:styleId="Sumrio6">
    <w:name w:val="toc 6"/>
    <w:basedOn w:val="Normal"/>
    <w:next w:val="Normal"/>
    <w:autoRedefine/>
    <w:semiHidden/>
    <w:rsid w:val="005448EE"/>
    <w:pPr>
      <w:ind w:left="1000"/>
    </w:pPr>
  </w:style>
  <w:style w:type="paragraph" w:styleId="Sumrio7">
    <w:name w:val="toc 7"/>
    <w:basedOn w:val="Normal"/>
    <w:next w:val="Normal"/>
    <w:autoRedefine/>
    <w:semiHidden/>
    <w:rsid w:val="005448EE"/>
    <w:pPr>
      <w:ind w:left="1200"/>
    </w:pPr>
  </w:style>
  <w:style w:type="paragraph" w:styleId="Sumrio8">
    <w:name w:val="toc 8"/>
    <w:basedOn w:val="Normal"/>
    <w:next w:val="Normal"/>
    <w:autoRedefine/>
    <w:semiHidden/>
    <w:rsid w:val="005448EE"/>
    <w:pPr>
      <w:ind w:left="1400"/>
    </w:pPr>
  </w:style>
  <w:style w:type="paragraph" w:styleId="Sumrio9">
    <w:name w:val="toc 9"/>
    <w:basedOn w:val="Normal"/>
    <w:next w:val="Normal"/>
    <w:autoRedefine/>
    <w:semiHidden/>
    <w:rsid w:val="005448EE"/>
    <w:pPr>
      <w:ind w:left="1600"/>
    </w:pPr>
  </w:style>
  <w:style w:type="paragraph" w:customStyle="1" w:styleId="MainTitle">
    <w:name w:val="Main Title"/>
    <w:basedOn w:val="Normal"/>
    <w:rsid w:val="005448E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448E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448EE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5448EE"/>
    <w:pPr>
      <w:widowControl/>
      <w:tabs>
        <w:tab w:val="left" w:pos="720"/>
      </w:tabs>
      <w:spacing w:before="120" w:line="240" w:lineRule="auto"/>
      <w:ind w:left="720" w:right="360" w:hanging="720"/>
    </w:pPr>
  </w:style>
  <w:style w:type="paragraph" w:customStyle="1" w:styleId="InfoBlue">
    <w:name w:val="InfoBlue"/>
    <w:basedOn w:val="Normal"/>
    <w:next w:val="Corpodetexto"/>
    <w:autoRedefine/>
    <w:rsid w:val="009D43CD"/>
    <w:pPr>
      <w:tabs>
        <w:tab w:val="left" w:pos="540"/>
        <w:tab w:val="left" w:pos="1260"/>
      </w:tabs>
      <w:spacing w:after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rsid w:val="005448EE"/>
    <w:rPr>
      <w:color w:val="0000FF"/>
      <w:u w:val="single"/>
    </w:rPr>
  </w:style>
  <w:style w:type="paragraph" w:customStyle="1" w:styleId="infoblue0">
    <w:name w:val="infoblue"/>
    <w:basedOn w:val="Normal"/>
    <w:rsid w:val="005448EE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5448EE"/>
  </w:style>
  <w:style w:type="character" w:customStyle="1" w:styleId="tw4winExternal">
    <w:name w:val="tw4winExternal"/>
    <w:basedOn w:val="Fontepargpadro"/>
    <w:rsid w:val="005448E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448E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448E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448E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448EE"/>
    <w:rPr>
      <w:color w:val="0000FF"/>
    </w:rPr>
  </w:style>
  <w:style w:type="character" w:customStyle="1" w:styleId="tw4winPopup">
    <w:name w:val="tw4winPopup"/>
    <w:rsid w:val="005448E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448E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448E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432E7D"/>
    <w:pPr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Normal"/>
    <w:rsid w:val="00363DDF"/>
    <w:pPr>
      <w:widowControl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/>
      <w:autoSpaceDN/>
      <w:adjustRightInd/>
      <w:spacing w:before="240" w:after="120" w:line="240" w:lineRule="auto"/>
      <w:jc w:val="center"/>
      <w:textAlignment w:val="auto"/>
    </w:pPr>
    <w:rPr>
      <w:b/>
      <w:i w:val="0"/>
      <w:iCs w:val="0"/>
      <w:snapToGrid/>
      <w:sz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48EE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5448EE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5448E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5448EE"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448EE"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448EE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448EE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448EE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448EE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448EE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448EE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448E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448E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448E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5448E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5448E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448E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448E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448E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448EE"/>
  </w:style>
  <w:style w:type="paragraph" w:customStyle="1" w:styleId="Bullet2">
    <w:name w:val="Bullet2"/>
    <w:basedOn w:val="Normal"/>
    <w:rsid w:val="005448E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448EE"/>
    <w:pPr>
      <w:spacing w:before="80" w:line="240" w:lineRule="auto"/>
    </w:pPr>
  </w:style>
  <w:style w:type="paragraph" w:customStyle="1" w:styleId="Tabletext">
    <w:name w:val="Tabletext"/>
    <w:basedOn w:val="Normal"/>
    <w:rsid w:val="005448EE"/>
    <w:pPr>
      <w:keepLines/>
      <w:spacing w:after="120"/>
    </w:pPr>
  </w:style>
  <w:style w:type="paragraph" w:styleId="Corpodetexto">
    <w:name w:val="Body Text"/>
    <w:basedOn w:val="Normal"/>
    <w:rsid w:val="005448E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448EE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5448EE"/>
    <w:pPr>
      <w:ind w:left="720" w:hanging="432"/>
    </w:pPr>
  </w:style>
  <w:style w:type="character" w:styleId="Refdenotaderodap">
    <w:name w:val="footnote reference"/>
    <w:basedOn w:val="Fontepargpadro"/>
    <w:semiHidden/>
    <w:rsid w:val="005448E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448E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448EE"/>
    <w:pPr>
      <w:shd w:val="clear" w:color="auto" w:fill="000080"/>
    </w:pPr>
  </w:style>
  <w:style w:type="paragraph" w:customStyle="1" w:styleId="Paragraph4">
    <w:name w:val="Paragraph4"/>
    <w:basedOn w:val="Normal"/>
    <w:rsid w:val="005448EE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5448EE"/>
    <w:pPr>
      <w:ind w:left="600"/>
    </w:pPr>
  </w:style>
  <w:style w:type="paragraph" w:styleId="Sumrio5">
    <w:name w:val="toc 5"/>
    <w:basedOn w:val="Normal"/>
    <w:next w:val="Normal"/>
    <w:autoRedefine/>
    <w:semiHidden/>
    <w:rsid w:val="005448EE"/>
    <w:pPr>
      <w:ind w:left="800"/>
    </w:pPr>
  </w:style>
  <w:style w:type="paragraph" w:styleId="Sumrio6">
    <w:name w:val="toc 6"/>
    <w:basedOn w:val="Normal"/>
    <w:next w:val="Normal"/>
    <w:autoRedefine/>
    <w:semiHidden/>
    <w:rsid w:val="005448EE"/>
    <w:pPr>
      <w:ind w:left="1000"/>
    </w:pPr>
  </w:style>
  <w:style w:type="paragraph" w:styleId="Sumrio7">
    <w:name w:val="toc 7"/>
    <w:basedOn w:val="Normal"/>
    <w:next w:val="Normal"/>
    <w:autoRedefine/>
    <w:semiHidden/>
    <w:rsid w:val="005448EE"/>
    <w:pPr>
      <w:ind w:left="1200"/>
    </w:pPr>
  </w:style>
  <w:style w:type="paragraph" w:styleId="Sumrio8">
    <w:name w:val="toc 8"/>
    <w:basedOn w:val="Normal"/>
    <w:next w:val="Normal"/>
    <w:autoRedefine/>
    <w:semiHidden/>
    <w:rsid w:val="005448EE"/>
    <w:pPr>
      <w:ind w:left="1400"/>
    </w:pPr>
  </w:style>
  <w:style w:type="paragraph" w:styleId="Sumrio9">
    <w:name w:val="toc 9"/>
    <w:basedOn w:val="Normal"/>
    <w:next w:val="Normal"/>
    <w:autoRedefine/>
    <w:semiHidden/>
    <w:rsid w:val="005448EE"/>
    <w:pPr>
      <w:ind w:left="1600"/>
    </w:pPr>
  </w:style>
  <w:style w:type="paragraph" w:customStyle="1" w:styleId="MainTitle">
    <w:name w:val="Main Title"/>
    <w:basedOn w:val="Normal"/>
    <w:rsid w:val="005448E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448E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448EE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5448EE"/>
    <w:pPr>
      <w:widowControl/>
      <w:tabs>
        <w:tab w:val="left" w:pos="720"/>
      </w:tabs>
      <w:spacing w:before="120" w:line="240" w:lineRule="auto"/>
      <w:ind w:left="720" w:right="360" w:hanging="720"/>
    </w:pPr>
  </w:style>
  <w:style w:type="paragraph" w:customStyle="1" w:styleId="InfoBlue">
    <w:name w:val="InfoBlue"/>
    <w:basedOn w:val="Normal"/>
    <w:next w:val="Corpodetexto"/>
    <w:autoRedefine/>
    <w:rsid w:val="009D43CD"/>
    <w:pPr>
      <w:tabs>
        <w:tab w:val="left" w:pos="540"/>
        <w:tab w:val="left" w:pos="1260"/>
      </w:tabs>
      <w:spacing w:after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rsid w:val="005448EE"/>
    <w:rPr>
      <w:color w:val="0000FF"/>
      <w:u w:val="single"/>
    </w:rPr>
  </w:style>
  <w:style w:type="paragraph" w:customStyle="1" w:styleId="infoblue0">
    <w:name w:val="infoblue"/>
    <w:basedOn w:val="Normal"/>
    <w:rsid w:val="005448EE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5448EE"/>
  </w:style>
  <w:style w:type="character" w:customStyle="1" w:styleId="tw4winExternal">
    <w:name w:val="tw4winExternal"/>
    <w:basedOn w:val="Fontepargpadro"/>
    <w:rsid w:val="005448E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448E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448E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448E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448EE"/>
    <w:rPr>
      <w:color w:val="0000FF"/>
    </w:rPr>
  </w:style>
  <w:style w:type="character" w:customStyle="1" w:styleId="tw4winPopup">
    <w:name w:val="tw4winPopup"/>
    <w:rsid w:val="005448E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448E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448E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432E7D"/>
    <w:pPr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Normal"/>
    <w:rsid w:val="00363DDF"/>
    <w:pPr>
      <w:widowControl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/>
      <w:autoSpaceDN/>
      <w:adjustRightInd/>
      <w:spacing w:before="240" w:after="120" w:line="240" w:lineRule="auto"/>
      <w:jc w:val="center"/>
      <w:textAlignment w:val="auto"/>
    </w:pPr>
    <w:rPr>
      <w:b/>
      <w:i w:val="0"/>
      <w:iCs w:val="0"/>
      <w:snapToGrid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Desktop\New%20N&#237;vel%20G\MPS-BR\guidances\templates\resources\Template-EspecificacaoRequisitos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E076C-ECEE-4C9A-983E-22DA2C3A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Template-EspecificacaoRequisitosSoftware.dot</Template>
  <TotalTime>0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UNIFOR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Alexandre Lima Gondim</dc:creator>
  <cp:lastModifiedBy>Jefferson Santos</cp:lastModifiedBy>
  <cp:revision>2</cp:revision>
  <cp:lastPrinted>2001-03-15T17:26:00Z</cp:lastPrinted>
  <dcterms:created xsi:type="dcterms:W3CDTF">2015-05-12T19:12:00Z</dcterms:created>
  <dcterms:modified xsi:type="dcterms:W3CDTF">2015-05-12T19:12:00Z</dcterms:modified>
</cp:coreProperties>
</file>